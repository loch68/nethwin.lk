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EC0E9" w14:textId="39FB40BE" w:rsidR="003270FC" w:rsidRPr="000745F9" w:rsidRDefault="003270FC" w:rsidP="00962E06">
      <w:pPr>
        <w:spacing w:after="0" w:line="240" w:lineRule="auto"/>
        <w:rPr>
          <w:rFonts w:cstheme="minorHAnsi"/>
          <w:sz w:val="24"/>
          <w:szCs w:val="24"/>
        </w:rPr>
      </w:pPr>
    </w:p>
    <w:p w14:paraId="4E705EEA" w14:textId="4709FFB2" w:rsidR="004F586E" w:rsidRPr="000745F9" w:rsidRDefault="003270FC" w:rsidP="000A4BA0">
      <w:pPr>
        <w:pBdr>
          <w:top w:val="single" w:sz="4" w:space="1" w:color="auto"/>
        </w:pBdr>
        <w:ind w:firstLine="720"/>
        <w:jc w:val="center"/>
        <w:rPr>
          <w:rFonts w:cstheme="minorHAnsi"/>
          <w:b/>
          <w:sz w:val="24"/>
          <w:szCs w:val="24"/>
        </w:rPr>
      </w:pPr>
      <w:r w:rsidRPr="000745F9">
        <w:rPr>
          <w:rFonts w:cstheme="minorHAnsi"/>
          <w:b/>
          <w:sz w:val="24"/>
          <w:szCs w:val="24"/>
        </w:rPr>
        <w:t xml:space="preserve">Higher National Diploma </w:t>
      </w:r>
      <w:r w:rsidR="00405916" w:rsidRPr="000745F9">
        <w:rPr>
          <w:rFonts w:cstheme="minorHAnsi"/>
          <w:b/>
          <w:sz w:val="24"/>
          <w:szCs w:val="24"/>
        </w:rPr>
        <w:t>in Information Technology</w:t>
      </w:r>
    </w:p>
    <w:p w14:paraId="47F6127F" w14:textId="1063C8BD" w:rsidR="00405916" w:rsidRPr="000745F9" w:rsidRDefault="000A4BA0" w:rsidP="000A4BA0">
      <w:pPr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</w:t>
      </w:r>
      <w:r w:rsidR="00326D4F" w:rsidRPr="000745F9">
        <w:rPr>
          <w:rFonts w:cstheme="minorHAnsi"/>
          <w:b/>
          <w:color w:val="002060"/>
          <w:sz w:val="24"/>
          <w:szCs w:val="24"/>
        </w:rPr>
        <w:t xml:space="preserve">Object Relational </w:t>
      </w:r>
      <w:r w:rsidR="00405916" w:rsidRPr="000745F9">
        <w:rPr>
          <w:rFonts w:cstheme="minorHAnsi"/>
          <w:b/>
          <w:color w:val="002060"/>
          <w:sz w:val="24"/>
          <w:szCs w:val="24"/>
        </w:rPr>
        <w:t>Database Management Systems</w:t>
      </w:r>
    </w:p>
    <w:p w14:paraId="463063A9" w14:textId="6474DF03" w:rsidR="00405916" w:rsidRPr="000745F9" w:rsidRDefault="00405916" w:rsidP="000A4BA0">
      <w:pPr>
        <w:jc w:val="center"/>
        <w:rPr>
          <w:rFonts w:cstheme="minorHAnsi"/>
          <w:b/>
          <w:sz w:val="24"/>
          <w:szCs w:val="24"/>
        </w:rPr>
      </w:pPr>
      <w:r w:rsidRPr="000745F9">
        <w:rPr>
          <w:rFonts w:cstheme="minorHAnsi"/>
          <w:b/>
          <w:sz w:val="24"/>
          <w:szCs w:val="24"/>
        </w:rPr>
        <w:t xml:space="preserve">Year </w:t>
      </w:r>
      <w:r w:rsidR="00326D4F" w:rsidRPr="000745F9">
        <w:rPr>
          <w:rFonts w:cstheme="minorHAnsi"/>
          <w:b/>
          <w:sz w:val="24"/>
          <w:szCs w:val="24"/>
        </w:rPr>
        <w:t>2</w:t>
      </w:r>
      <w:r w:rsidRPr="000745F9">
        <w:rPr>
          <w:rFonts w:cstheme="minorHAnsi"/>
          <w:b/>
          <w:sz w:val="24"/>
          <w:szCs w:val="24"/>
        </w:rPr>
        <w:t xml:space="preserve"> Semester 2 </w:t>
      </w:r>
    </w:p>
    <w:p w14:paraId="496C15D9" w14:textId="29983A8C" w:rsidR="000745F9" w:rsidRPr="000745F9" w:rsidRDefault="00405916" w:rsidP="000A4BA0">
      <w:pPr>
        <w:pBdr>
          <w:bottom w:val="single" w:sz="4" w:space="1" w:color="auto"/>
        </w:pBdr>
        <w:jc w:val="center"/>
        <w:rPr>
          <w:rFonts w:cstheme="minorHAnsi"/>
          <w:b/>
          <w:color w:val="002060"/>
          <w:sz w:val="24"/>
          <w:szCs w:val="24"/>
        </w:rPr>
      </w:pPr>
      <w:r w:rsidRPr="000745F9">
        <w:rPr>
          <w:rFonts w:cstheme="minorHAnsi"/>
          <w:b/>
          <w:color w:val="002060"/>
          <w:sz w:val="24"/>
          <w:szCs w:val="24"/>
        </w:rPr>
        <w:t xml:space="preserve">Tutorial – </w:t>
      </w:r>
      <w:r w:rsidR="009832A3">
        <w:rPr>
          <w:rFonts w:cstheme="minorHAnsi"/>
          <w:b/>
          <w:color w:val="002060"/>
          <w:sz w:val="24"/>
          <w:szCs w:val="24"/>
        </w:rPr>
        <w:t>Transaction Management</w:t>
      </w:r>
    </w:p>
    <w:p w14:paraId="4957E718" w14:textId="1FFBF5BE" w:rsidR="007D2E4A" w:rsidRDefault="006138A0" w:rsidP="000745F9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a Transaction</w:t>
      </w:r>
      <w:r w:rsidR="007D2E4A">
        <w:rPr>
          <w:rFonts w:asciiTheme="minorHAnsi" w:hAnsiTheme="minorHAnsi" w:cstheme="minorHAnsi"/>
          <w:sz w:val="24"/>
          <w:szCs w:val="24"/>
        </w:rPr>
        <w:t>?</w:t>
      </w:r>
    </w:p>
    <w:p w14:paraId="200F3C7D" w14:textId="234AA33E" w:rsidR="006138A0" w:rsidRDefault="006138A0" w:rsidP="000745F9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Explain 4 properties of </w:t>
      </w:r>
      <w:r w:rsidR="00FD0872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Transaction with suitable examples.</w:t>
      </w:r>
    </w:p>
    <w:p w14:paraId="0165421E" w14:textId="6F0F8C7A" w:rsidR="00FD0872" w:rsidRDefault="00FD0872" w:rsidP="000745F9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following terms with suitable examples</w:t>
      </w:r>
    </w:p>
    <w:p w14:paraId="428D2233" w14:textId="7DF194A8" w:rsidR="00FD0872" w:rsidRDefault="00FD0872" w:rsidP="00FD0872">
      <w:pPr>
        <w:pStyle w:val="ListParagraph"/>
        <w:numPr>
          <w:ilvl w:val="1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Serial Schedule</w:t>
      </w:r>
    </w:p>
    <w:p w14:paraId="37E0F4FB" w14:textId="2A0AA39B" w:rsidR="00FD0872" w:rsidRDefault="00FD0872" w:rsidP="00FD0872">
      <w:pPr>
        <w:pStyle w:val="ListParagraph"/>
        <w:numPr>
          <w:ilvl w:val="1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Equivalent schedule</w:t>
      </w:r>
    </w:p>
    <w:p w14:paraId="75334D18" w14:textId="74C362E6" w:rsidR="00FD0872" w:rsidRDefault="00FD0872" w:rsidP="00FD0872">
      <w:pPr>
        <w:pStyle w:val="ListParagraph"/>
        <w:numPr>
          <w:ilvl w:val="1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Concurrent Schedule</w:t>
      </w:r>
    </w:p>
    <w:p w14:paraId="06B601A7" w14:textId="10283CB9" w:rsidR="00FD0872" w:rsidRDefault="00FD0872" w:rsidP="00FD0872">
      <w:pPr>
        <w:pStyle w:val="ListParagraph"/>
        <w:numPr>
          <w:ilvl w:val="1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Serializable schedule</w:t>
      </w:r>
    </w:p>
    <w:p w14:paraId="72AE5108" w14:textId="435680F2" w:rsidR="00FD0872" w:rsidRDefault="00FD0872" w:rsidP="00FD0872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 the following Schedule.</w:t>
      </w:r>
    </w:p>
    <w:tbl>
      <w:tblPr>
        <w:tblpPr w:leftFromText="45" w:rightFromText="45" w:vertAnchor="text" w:horzAnchor="page" w:tblpX="1936" w:tblpY="-30"/>
        <w:tblW w:w="6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620"/>
        <w:gridCol w:w="1710"/>
        <w:gridCol w:w="1710"/>
      </w:tblGrid>
      <w:tr w:rsidR="00FD0872" w:rsidRPr="00FD0872" w14:paraId="08B5B788" w14:textId="77777777" w:rsidTr="00FD0872">
        <w:tc>
          <w:tcPr>
            <w:tcW w:w="1155" w:type="dxa"/>
            <w:vAlign w:val="center"/>
            <w:hideMark/>
          </w:tcPr>
          <w:p w14:paraId="5596BD74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Order of Execution</w:t>
            </w:r>
          </w:p>
        </w:tc>
        <w:tc>
          <w:tcPr>
            <w:tcW w:w="1620" w:type="dxa"/>
            <w:vAlign w:val="center"/>
            <w:hideMark/>
          </w:tcPr>
          <w:p w14:paraId="12EEE907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1</w:t>
            </w:r>
          </w:p>
        </w:tc>
        <w:tc>
          <w:tcPr>
            <w:tcW w:w="1710" w:type="dxa"/>
            <w:vAlign w:val="center"/>
            <w:hideMark/>
          </w:tcPr>
          <w:p w14:paraId="726E7BDE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2</w:t>
            </w:r>
          </w:p>
        </w:tc>
        <w:tc>
          <w:tcPr>
            <w:tcW w:w="1710" w:type="dxa"/>
            <w:vAlign w:val="center"/>
          </w:tcPr>
          <w:p w14:paraId="1392FB0C" w14:textId="77777777" w:rsidR="00FD0872" w:rsidRPr="00FD0872" w:rsidRDefault="00FD0872" w:rsidP="00FD0872">
            <w:pPr>
              <w:spacing w:after="100" w:afterAutospacing="1"/>
              <w:jc w:val="center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3</w:t>
            </w:r>
          </w:p>
        </w:tc>
      </w:tr>
      <w:tr w:rsidR="00FD0872" w:rsidRPr="00FD0872" w14:paraId="53BE4A45" w14:textId="77777777" w:rsidTr="00FD0872">
        <w:tc>
          <w:tcPr>
            <w:tcW w:w="1155" w:type="dxa"/>
            <w:vAlign w:val="center"/>
            <w:hideMark/>
          </w:tcPr>
          <w:p w14:paraId="3E4E8A6A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6620CC36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  <w:hideMark/>
          </w:tcPr>
          <w:p w14:paraId="13472D4E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  <w:tc>
          <w:tcPr>
            <w:tcW w:w="1710" w:type="dxa"/>
          </w:tcPr>
          <w:p w14:paraId="2CA1BC37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70717778" w14:textId="77777777" w:rsidTr="00FD0872">
        <w:tc>
          <w:tcPr>
            <w:tcW w:w="1155" w:type="dxa"/>
            <w:vAlign w:val="center"/>
            <w:hideMark/>
          </w:tcPr>
          <w:p w14:paraId="46340D10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55E5EA0A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  <w:tc>
          <w:tcPr>
            <w:tcW w:w="1710" w:type="dxa"/>
            <w:vAlign w:val="center"/>
            <w:hideMark/>
          </w:tcPr>
          <w:p w14:paraId="7050698E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</w:tcPr>
          <w:p w14:paraId="57EE6A51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312A292B" w14:textId="77777777" w:rsidTr="00FD0872">
        <w:tc>
          <w:tcPr>
            <w:tcW w:w="1155" w:type="dxa"/>
            <w:vAlign w:val="center"/>
            <w:hideMark/>
          </w:tcPr>
          <w:p w14:paraId="4C0132D3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3</w:t>
            </w:r>
          </w:p>
        </w:tc>
        <w:tc>
          <w:tcPr>
            <w:tcW w:w="1620" w:type="dxa"/>
            <w:vAlign w:val="center"/>
            <w:hideMark/>
          </w:tcPr>
          <w:p w14:paraId="6507A8C9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Read (P)</w:t>
            </w:r>
          </w:p>
        </w:tc>
        <w:tc>
          <w:tcPr>
            <w:tcW w:w="1710" w:type="dxa"/>
            <w:vAlign w:val="center"/>
            <w:hideMark/>
          </w:tcPr>
          <w:p w14:paraId="71E30294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</w:tcPr>
          <w:p w14:paraId="2CE6E69F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6FA1EFAA" w14:textId="77777777" w:rsidTr="00FD0872">
        <w:tc>
          <w:tcPr>
            <w:tcW w:w="1155" w:type="dxa"/>
            <w:vAlign w:val="center"/>
            <w:hideMark/>
          </w:tcPr>
          <w:p w14:paraId="397A346F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203A49B0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  <w:hideMark/>
          </w:tcPr>
          <w:p w14:paraId="7729A3B9" w14:textId="6DAA6874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Read 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</w:tcPr>
          <w:p w14:paraId="137AF8A8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3407A679" w14:textId="77777777" w:rsidTr="00FD0872">
        <w:tc>
          <w:tcPr>
            <w:tcW w:w="1155" w:type="dxa"/>
            <w:vAlign w:val="center"/>
            <w:hideMark/>
          </w:tcPr>
          <w:p w14:paraId="32743429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2F01D5D9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</w:tcPr>
          <w:p w14:paraId="7475AE36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61A9394A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</w:tr>
      <w:tr w:rsidR="00FD0872" w:rsidRPr="00FD0872" w14:paraId="16E0DA57" w14:textId="77777777" w:rsidTr="00FD0872">
        <w:tc>
          <w:tcPr>
            <w:tcW w:w="1155" w:type="dxa"/>
            <w:vAlign w:val="center"/>
            <w:hideMark/>
          </w:tcPr>
          <w:p w14:paraId="248A3A96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65F66308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</w:tcPr>
          <w:p w14:paraId="3842223E" w14:textId="7777777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5C28736C" w14:textId="22734657" w:rsidR="00FD0872" w:rsidRPr="00FD0872" w:rsidRDefault="00FD0872" w:rsidP="00FD0872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Read (</w:t>
            </w:r>
            <w:r>
              <w:rPr>
                <w:rFonts w:ascii="Segoe UI" w:hAnsi="Segoe UI" w:cs="Segoe UI"/>
              </w:rPr>
              <w:t>P</w:t>
            </w:r>
            <w:r w:rsidRPr="00FD0872">
              <w:rPr>
                <w:rFonts w:ascii="Segoe UI" w:hAnsi="Segoe UI" w:cs="Segoe UI"/>
              </w:rPr>
              <w:t>)</w:t>
            </w:r>
          </w:p>
        </w:tc>
      </w:tr>
      <w:tr w:rsidR="00FD0872" w:rsidRPr="00FD0872" w14:paraId="22EE58C7" w14:textId="77777777" w:rsidTr="00FD0872">
        <w:tc>
          <w:tcPr>
            <w:tcW w:w="1155" w:type="dxa"/>
            <w:vAlign w:val="center"/>
            <w:hideMark/>
          </w:tcPr>
          <w:p w14:paraId="4B2508DB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66D19DD0" w14:textId="77777777" w:rsidR="00FD0872" w:rsidRPr="00FD0872" w:rsidRDefault="00FD0872" w:rsidP="00FD0872"/>
        </w:tc>
        <w:tc>
          <w:tcPr>
            <w:tcW w:w="1710" w:type="dxa"/>
            <w:vAlign w:val="center"/>
            <w:hideMark/>
          </w:tcPr>
          <w:p w14:paraId="12A00FC1" w14:textId="79FB3B6F" w:rsidR="00FD0872" w:rsidRPr="00FD0872" w:rsidRDefault="00FD0872" w:rsidP="00FD0872">
            <w:r w:rsidRPr="00FD0872">
              <w:rPr>
                <w:rFonts w:ascii="Segoe UI" w:hAnsi="Segoe UI" w:cs="Segoe UI"/>
              </w:rPr>
              <w:t>Write(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</w:tcPr>
          <w:p w14:paraId="218914C4" w14:textId="77777777" w:rsidR="00FD0872" w:rsidRPr="00FD0872" w:rsidRDefault="00FD0872" w:rsidP="00FD0872"/>
        </w:tc>
      </w:tr>
      <w:tr w:rsidR="00FD0872" w:rsidRPr="00FD0872" w14:paraId="3F1D4D79" w14:textId="77777777" w:rsidTr="00FD0872">
        <w:tc>
          <w:tcPr>
            <w:tcW w:w="1155" w:type="dxa"/>
            <w:vAlign w:val="center"/>
          </w:tcPr>
          <w:p w14:paraId="2CD09F43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8</w:t>
            </w:r>
          </w:p>
        </w:tc>
        <w:tc>
          <w:tcPr>
            <w:tcW w:w="1620" w:type="dxa"/>
            <w:vAlign w:val="center"/>
          </w:tcPr>
          <w:p w14:paraId="5A7AA66E" w14:textId="77777777" w:rsidR="00FD0872" w:rsidRPr="00FD0872" w:rsidRDefault="00FD0872" w:rsidP="00FD0872"/>
        </w:tc>
        <w:tc>
          <w:tcPr>
            <w:tcW w:w="1710" w:type="dxa"/>
            <w:vAlign w:val="center"/>
          </w:tcPr>
          <w:p w14:paraId="2E4FA2AD" w14:textId="77777777" w:rsidR="00FD0872" w:rsidRPr="00FD0872" w:rsidRDefault="00FD0872" w:rsidP="00FD0872"/>
        </w:tc>
        <w:tc>
          <w:tcPr>
            <w:tcW w:w="1710" w:type="dxa"/>
          </w:tcPr>
          <w:p w14:paraId="4020A316" w14:textId="27682DA3" w:rsidR="00FD0872" w:rsidRPr="00FD0872" w:rsidRDefault="00FD0872" w:rsidP="00FD0872">
            <w:r w:rsidRPr="00FD0872">
              <w:rPr>
                <w:rFonts w:ascii="Segoe UI" w:hAnsi="Segoe UI" w:cs="Segoe UI"/>
              </w:rPr>
              <w:t>Read 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</w:tr>
      <w:tr w:rsidR="00FD0872" w:rsidRPr="00FD0872" w14:paraId="0F99BE61" w14:textId="77777777" w:rsidTr="00FD0872">
        <w:tc>
          <w:tcPr>
            <w:tcW w:w="1155" w:type="dxa"/>
            <w:vAlign w:val="center"/>
          </w:tcPr>
          <w:p w14:paraId="6231E390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9</w:t>
            </w:r>
          </w:p>
        </w:tc>
        <w:tc>
          <w:tcPr>
            <w:tcW w:w="1620" w:type="dxa"/>
            <w:vAlign w:val="center"/>
          </w:tcPr>
          <w:p w14:paraId="2EF3E587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  <w:vAlign w:val="center"/>
          </w:tcPr>
          <w:p w14:paraId="5DB93A31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25FA54F3" w14:textId="311C46C2" w:rsidR="00FD0872" w:rsidRPr="00FD0872" w:rsidRDefault="00FD0872" w:rsidP="00FD0872">
            <w:r w:rsidRPr="00FD0872">
              <w:rPr>
                <w:rFonts w:ascii="Segoe UI" w:hAnsi="Segoe UI" w:cs="Segoe UI"/>
              </w:rPr>
              <w:t>Write(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</w:tr>
      <w:tr w:rsidR="00FD0872" w:rsidRPr="00FD0872" w14:paraId="1C265DF2" w14:textId="77777777" w:rsidTr="00FD0872">
        <w:tc>
          <w:tcPr>
            <w:tcW w:w="1155" w:type="dxa"/>
            <w:vAlign w:val="center"/>
          </w:tcPr>
          <w:p w14:paraId="18294963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10</w:t>
            </w:r>
          </w:p>
        </w:tc>
        <w:tc>
          <w:tcPr>
            <w:tcW w:w="1620" w:type="dxa"/>
            <w:vAlign w:val="center"/>
          </w:tcPr>
          <w:p w14:paraId="02F10CA5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  <w:vAlign w:val="center"/>
          </w:tcPr>
          <w:p w14:paraId="747ED9D3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Abort</w:t>
            </w:r>
          </w:p>
        </w:tc>
        <w:tc>
          <w:tcPr>
            <w:tcW w:w="1710" w:type="dxa"/>
          </w:tcPr>
          <w:p w14:paraId="41776339" w14:textId="77777777" w:rsidR="00FD0872" w:rsidRPr="00FD0872" w:rsidRDefault="00FD0872" w:rsidP="00FD0872"/>
        </w:tc>
      </w:tr>
      <w:tr w:rsidR="00FD0872" w:rsidRPr="00FD0872" w14:paraId="6A09E29E" w14:textId="77777777" w:rsidTr="00FD0872">
        <w:tc>
          <w:tcPr>
            <w:tcW w:w="1155" w:type="dxa"/>
            <w:vAlign w:val="center"/>
          </w:tcPr>
          <w:p w14:paraId="06EED766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11</w:t>
            </w:r>
          </w:p>
        </w:tc>
        <w:tc>
          <w:tcPr>
            <w:tcW w:w="1620" w:type="dxa"/>
            <w:vAlign w:val="center"/>
          </w:tcPr>
          <w:p w14:paraId="13CA064D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Commit</w:t>
            </w:r>
          </w:p>
        </w:tc>
        <w:tc>
          <w:tcPr>
            <w:tcW w:w="1710" w:type="dxa"/>
            <w:vAlign w:val="center"/>
          </w:tcPr>
          <w:p w14:paraId="48606BD3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36154BCE" w14:textId="77777777" w:rsidR="00FD0872" w:rsidRPr="00FD0872" w:rsidRDefault="00FD0872" w:rsidP="00FD0872"/>
        </w:tc>
      </w:tr>
      <w:tr w:rsidR="00FD0872" w:rsidRPr="00FD0872" w14:paraId="26CFDB75" w14:textId="77777777" w:rsidTr="00FD0872">
        <w:tc>
          <w:tcPr>
            <w:tcW w:w="1155" w:type="dxa"/>
            <w:vAlign w:val="center"/>
          </w:tcPr>
          <w:p w14:paraId="1847BDDD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12</w:t>
            </w:r>
          </w:p>
        </w:tc>
        <w:tc>
          <w:tcPr>
            <w:tcW w:w="1620" w:type="dxa"/>
            <w:vAlign w:val="center"/>
          </w:tcPr>
          <w:p w14:paraId="134B816F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  <w:vAlign w:val="center"/>
          </w:tcPr>
          <w:p w14:paraId="52B13100" w14:textId="77777777" w:rsidR="00FD0872" w:rsidRPr="00FD0872" w:rsidRDefault="00FD0872" w:rsidP="00FD0872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72B1B73F" w14:textId="77777777" w:rsidR="00FD0872" w:rsidRPr="00FD0872" w:rsidRDefault="00FD0872" w:rsidP="00FD0872">
            <w:r w:rsidRPr="00FD0872">
              <w:rPr>
                <w:rFonts w:ascii="Segoe UI" w:hAnsi="Segoe UI" w:cs="Segoe UI"/>
              </w:rPr>
              <w:t>Abort</w:t>
            </w:r>
          </w:p>
        </w:tc>
      </w:tr>
    </w:tbl>
    <w:p w14:paraId="689D9E33" w14:textId="77777777" w:rsidR="00FD0872" w:rsidRPr="00FD0872" w:rsidRDefault="00FD0872" w:rsidP="00FD0872">
      <w:pPr>
        <w:spacing w:line="480" w:lineRule="auto"/>
        <w:rPr>
          <w:rFonts w:cstheme="minorHAnsi"/>
          <w:sz w:val="24"/>
          <w:szCs w:val="24"/>
        </w:rPr>
      </w:pPr>
    </w:p>
    <w:p w14:paraId="2A660F9A" w14:textId="05039DCC" w:rsidR="0035429D" w:rsidRDefault="0035429D" w:rsidP="001548E3">
      <w:pPr>
        <w:tabs>
          <w:tab w:val="left" w:pos="3360"/>
        </w:tabs>
        <w:spacing w:line="480" w:lineRule="auto"/>
        <w:rPr>
          <w:rFonts w:cstheme="minorHAnsi"/>
          <w:sz w:val="24"/>
          <w:szCs w:val="24"/>
        </w:rPr>
      </w:pPr>
    </w:p>
    <w:p w14:paraId="76C94464" w14:textId="2251B3C1" w:rsidR="00FD0872" w:rsidRPr="00FD0872" w:rsidRDefault="00FD0872" w:rsidP="00FD0872">
      <w:pPr>
        <w:rPr>
          <w:rFonts w:cstheme="minorHAnsi"/>
          <w:sz w:val="24"/>
          <w:szCs w:val="24"/>
        </w:rPr>
      </w:pPr>
    </w:p>
    <w:p w14:paraId="3369BDAB" w14:textId="7A9E18B1" w:rsidR="00FD0872" w:rsidRPr="00FD0872" w:rsidRDefault="00FD0872" w:rsidP="00FD0872">
      <w:pPr>
        <w:rPr>
          <w:rFonts w:cstheme="minorHAnsi"/>
          <w:sz w:val="24"/>
          <w:szCs w:val="24"/>
        </w:rPr>
      </w:pPr>
    </w:p>
    <w:p w14:paraId="1E263AC2" w14:textId="3BA8F314" w:rsidR="00FD0872" w:rsidRPr="00FD0872" w:rsidRDefault="00FD0872" w:rsidP="00FD0872">
      <w:pPr>
        <w:rPr>
          <w:rFonts w:cstheme="minorHAnsi"/>
          <w:sz w:val="24"/>
          <w:szCs w:val="24"/>
        </w:rPr>
      </w:pPr>
    </w:p>
    <w:p w14:paraId="5B820E7F" w14:textId="2772FBE0" w:rsidR="00FD0872" w:rsidRPr="00FD0872" w:rsidRDefault="00FD0872" w:rsidP="00FD0872">
      <w:pPr>
        <w:rPr>
          <w:rFonts w:cstheme="minorHAnsi"/>
          <w:sz w:val="24"/>
          <w:szCs w:val="24"/>
        </w:rPr>
      </w:pPr>
    </w:p>
    <w:p w14:paraId="01357CC5" w14:textId="7C005479" w:rsidR="00FD0872" w:rsidRDefault="00FD0872" w:rsidP="00FD0872">
      <w:pPr>
        <w:rPr>
          <w:rFonts w:cstheme="minorHAnsi"/>
          <w:sz w:val="24"/>
          <w:szCs w:val="24"/>
        </w:rPr>
      </w:pPr>
    </w:p>
    <w:p w14:paraId="33B5AE07" w14:textId="5BE22286" w:rsidR="00FD0872" w:rsidRDefault="00FD0872" w:rsidP="00FD0872">
      <w:pPr>
        <w:rPr>
          <w:rFonts w:cstheme="minorHAnsi"/>
          <w:sz w:val="24"/>
          <w:szCs w:val="24"/>
        </w:rPr>
      </w:pPr>
    </w:p>
    <w:p w14:paraId="0D5362AC" w14:textId="52FD1ADA" w:rsidR="00FD0872" w:rsidRDefault="00FD0872" w:rsidP="00FD0872">
      <w:pPr>
        <w:rPr>
          <w:rFonts w:cstheme="minorHAnsi"/>
          <w:sz w:val="24"/>
          <w:szCs w:val="24"/>
        </w:rPr>
      </w:pPr>
    </w:p>
    <w:p w14:paraId="52FC0A24" w14:textId="2A1DE4F7" w:rsidR="00FD0872" w:rsidRDefault="00FD0872" w:rsidP="00FD0872">
      <w:pPr>
        <w:rPr>
          <w:rFonts w:cstheme="minorHAnsi"/>
          <w:sz w:val="24"/>
          <w:szCs w:val="24"/>
        </w:rPr>
      </w:pPr>
    </w:p>
    <w:p w14:paraId="57E5A20F" w14:textId="1F86FA7C" w:rsidR="00FD0872" w:rsidRDefault="00FD0872" w:rsidP="00FD0872">
      <w:pPr>
        <w:rPr>
          <w:rFonts w:cstheme="minorHAnsi"/>
          <w:sz w:val="24"/>
          <w:szCs w:val="24"/>
        </w:rPr>
      </w:pPr>
    </w:p>
    <w:p w14:paraId="1C7DDF83" w14:textId="05220B17" w:rsidR="00FD0872" w:rsidRPr="00FD0872" w:rsidRDefault="00FD0872" w:rsidP="00FD087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D0872">
        <w:rPr>
          <w:rFonts w:asciiTheme="minorHAnsi" w:hAnsiTheme="minorHAnsi" w:cstheme="minorHAnsi"/>
          <w:sz w:val="24"/>
          <w:szCs w:val="24"/>
        </w:rPr>
        <w:lastRenderedPageBreak/>
        <w:t>What are the 3 Anomalies with a Concurrent Schedule?</w:t>
      </w:r>
    </w:p>
    <w:p w14:paraId="06101BC5" w14:textId="4A5FE28F" w:rsidR="00FD0872" w:rsidRPr="00FD0872" w:rsidRDefault="00FD0872" w:rsidP="00FD087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D0872">
        <w:rPr>
          <w:rFonts w:asciiTheme="minorHAnsi" w:hAnsiTheme="minorHAnsi" w:cstheme="minorHAnsi"/>
          <w:sz w:val="24"/>
          <w:szCs w:val="24"/>
        </w:rPr>
        <w:t>Is the above schedule Serializable?</w:t>
      </w:r>
    </w:p>
    <w:p w14:paraId="5B835ECA" w14:textId="4A8B243C" w:rsidR="00FD0872" w:rsidRPr="00FD0872" w:rsidRDefault="00FD0872" w:rsidP="00FD087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D0872">
        <w:rPr>
          <w:rFonts w:asciiTheme="minorHAnsi" w:hAnsiTheme="minorHAnsi" w:cstheme="minorHAnsi"/>
          <w:sz w:val="24"/>
          <w:szCs w:val="24"/>
        </w:rPr>
        <w:t>How does DBMS ensure Serializable schedule?</w:t>
      </w:r>
    </w:p>
    <w:p w14:paraId="56F9E38B" w14:textId="2EB2CCC5" w:rsidR="00FD0872" w:rsidRPr="00FD0872" w:rsidRDefault="00FD0872" w:rsidP="00FD087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D0872">
        <w:rPr>
          <w:rFonts w:asciiTheme="minorHAnsi" w:hAnsiTheme="minorHAnsi" w:cstheme="minorHAnsi"/>
          <w:sz w:val="24"/>
          <w:szCs w:val="24"/>
        </w:rPr>
        <w:t>What are rules of Strict Two Phase Locking Protocol?</w:t>
      </w:r>
    </w:p>
    <w:p w14:paraId="1C66739E" w14:textId="08C3C66B" w:rsidR="00FD0872" w:rsidRDefault="00FD0872" w:rsidP="00FD0872">
      <w:pPr>
        <w:rPr>
          <w:rFonts w:cstheme="minorHAnsi"/>
          <w:sz w:val="24"/>
          <w:szCs w:val="24"/>
        </w:rPr>
      </w:pPr>
    </w:p>
    <w:p w14:paraId="5FFA6B9C" w14:textId="77777777" w:rsidR="00FD0872" w:rsidRDefault="00FD0872" w:rsidP="00FD0872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 the following Schedule.</w:t>
      </w:r>
    </w:p>
    <w:tbl>
      <w:tblPr>
        <w:tblpPr w:leftFromText="45" w:rightFromText="45" w:vertAnchor="text" w:horzAnchor="page" w:tblpX="1936" w:tblpY="-30"/>
        <w:tblW w:w="6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620"/>
        <w:gridCol w:w="1710"/>
        <w:gridCol w:w="1710"/>
      </w:tblGrid>
      <w:tr w:rsidR="00FD0872" w:rsidRPr="00FD0872" w14:paraId="0F221F0E" w14:textId="77777777" w:rsidTr="00F937D4">
        <w:tc>
          <w:tcPr>
            <w:tcW w:w="1155" w:type="dxa"/>
            <w:vAlign w:val="center"/>
            <w:hideMark/>
          </w:tcPr>
          <w:p w14:paraId="24FF3610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Order of Execution</w:t>
            </w:r>
          </w:p>
        </w:tc>
        <w:tc>
          <w:tcPr>
            <w:tcW w:w="1620" w:type="dxa"/>
            <w:vAlign w:val="center"/>
            <w:hideMark/>
          </w:tcPr>
          <w:p w14:paraId="6DC9B6FC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1</w:t>
            </w:r>
          </w:p>
        </w:tc>
        <w:tc>
          <w:tcPr>
            <w:tcW w:w="1710" w:type="dxa"/>
            <w:vAlign w:val="center"/>
            <w:hideMark/>
          </w:tcPr>
          <w:p w14:paraId="6E7DE412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2</w:t>
            </w:r>
          </w:p>
        </w:tc>
        <w:tc>
          <w:tcPr>
            <w:tcW w:w="1710" w:type="dxa"/>
            <w:vAlign w:val="center"/>
          </w:tcPr>
          <w:p w14:paraId="6EA3708F" w14:textId="77777777" w:rsidR="00FD0872" w:rsidRPr="00FD0872" w:rsidRDefault="00FD0872" w:rsidP="00F937D4">
            <w:pPr>
              <w:spacing w:after="100" w:afterAutospacing="1"/>
              <w:jc w:val="center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Transaction 3</w:t>
            </w:r>
          </w:p>
        </w:tc>
      </w:tr>
      <w:tr w:rsidR="00FD0872" w:rsidRPr="00FD0872" w14:paraId="3F047D5B" w14:textId="77777777" w:rsidTr="00F937D4">
        <w:tc>
          <w:tcPr>
            <w:tcW w:w="1155" w:type="dxa"/>
            <w:vAlign w:val="center"/>
            <w:hideMark/>
          </w:tcPr>
          <w:p w14:paraId="2B0E0E5D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5549DB0D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  <w:hideMark/>
          </w:tcPr>
          <w:p w14:paraId="0D6576B0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  <w:tc>
          <w:tcPr>
            <w:tcW w:w="1710" w:type="dxa"/>
          </w:tcPr>
          <w:p w14:paraId="0887062C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36ACA662" w14:textId="77777777" w:rsidTr="00F937D4">
        <w:tc>
          <w:tcPr>
            <w:tcW w:w="1155" w:type="dxa"/>
            <w:vAlign w:val="center"/>
            <w:hideMark/>
          </w:tcPr>
          <w:p w14:paraId="2A49EED1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715B8AD6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  <w:tc>
          <w:tcPr>
            <w:tcW w:w="1710" w:type="dxa"/>
            <w:vAlign w:val="center"/>
            <w:hideMark/>
          </w:tcPr>
          <w:p w14:paraId="5FEA1572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</w:tcPr>
          <w:p w14:paraId="3245B139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6342328D" w14:textId="77777777" w:rsidTr="00F937D4">
        <w:tc>
          <w:tcPr>
            <w:tcW w:w="1155" w:type="dxa"/>
            <w:vAlign w:val="center"/>
            <w:hideMark/>
          </w:tcPr>
          <w:p w14:paraId="1877CCCE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3</w:t>
            </w:r>
          </w:p>
        </w:tc>
        <w:tc>
          <w:tcPr>
            <w:tcW w:w="1620" w:type="dxa"/>
            <w:vAlign w:val="center"/>
            <w:hideMark/>
          </w:tcPr>
          <w:p w14:paraId="46F8AE16" w14:textId="25E2F88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Pr="00FD0872">
              <w:rPr>
                <w:rFonts w:ascii="Segoe UI" w:hAnsi="Segoe UI" w:cs="Segoe UI"/>
              </w:rPr>
              <w:t>(P)</w:t>
            </w:r>
          </w:p>
        </w:tc>
        <w:tc>
          <w:tcPr>
            <w:tcW w:w="1710" w:type="dxa"/>
            <w:vAlign w:val="center"/>
            <w:hideMark/>
          </w:tcPr>
          <w:p w14:paraId="4D3B651F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</w:tcPr>
          <w:p w14:paraId="7AA33C03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6ADE0ADC" w14:textId="77777777" w:rsidTr="00F937D4">
        <w:tc>
          <w:tcPr>
            <w:tcW w:w="1155" w:type="dxa"/>
            <w:vAlign w:val="center"/>
            <w:hideMark/>
          </w:tcPr>
          <w:p w14:paraId="7D9A47FA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22C82C38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  <w:hideMark/>
          </w:tcPr>
          <w:p w14:paraId="7455377C" w14:textId="35E53DE1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  <w:r w:rsidRPr="00FD0872"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</w:tcPr>
          <w:p w14:paraId="043E7368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</w:tr>
      <w:tr w:rsidR="00FD0872" w:rsidRPr="00FD0872" w14:paraId="59934952" w14:textId="77777777" w:rsidTr="00F937D4">
        <w:tc>
          <w:tcPr>
            <w:tcW w:w="1155" w:type="dxa"/>
            <w:vAlign w:val="center"/>
            <w:hideMark/>
          </w:tcPr>
          <w:p w14:paraId="63538EF5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17A042B8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</w:tcPr>
          <w:p w14:paraId="7A2C4E07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10BA63CC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Begin</w:t>
            </w:r>
          </w:p>
        </w:tc>
      </w:tr>
      <w:tr w:rsidR="00FD0872" w:rsidRPr="00FD0872" w14:paraId="46781A43" w14:textId="77777777" w:rsidTr="00F937D4">
        <w:tc>
          <w:tcPr>
            <w:tcW w:w="1155" w:type="dxa"/>
            <w:vAlign w:val="center"/>
            <w:hideMark/>
          </w:tcPr>
          <w:p w14:paraId="0270C22F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3AD62E10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  <w:vAlign w:val="center"/>
          </w:tcPr>
          <w:p w14:paraId="45B1DD01" w14:textId="77777777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53783AE4" w14:textId="76C1CFA0" w:rsidR="00FD0872" w:rsidRPr="00FD0872" w:rsidRDefault="00FD0872" w:rsidP="00F937D4">
            <w:pPr>
              <w:spacing w:after="100" w:afterAutospacing="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Pr="00FD0872">
              <w:rPr>
                <w:rFonts w:ascii="Segoe UI" w:hAnsi="Segoe UI" w:cs="Segoe UI"/>
              </w:rPr>
              <w:t xml:space="preserve"> (</w:t>
            </w:r>
            <w:r>
              <w:rPr>
                <w:rFonts w:ascii="Segoe UI" w:hAnsi="Segoe UI" w:cs="Segoe UI"/>
              </w:rPr>
              <w:t>P</w:t>
            </w:r>
            <w:r w:rsidRPr="00FD0872">
              <w:rPr>
                <w:rFonts w:ascii="Segoe UI" w:hAnsi="Segoe UI" w:cs="Segoe UI"/>
              </w:rPr>
              <w:t>)</w:t>
            </w:r>
          </w:p>
        </w:tc>
      </w:tr>
      <w:tr w:rsidR="00FD0872" w:rsidRPr="00FD0872" w14:paraId="319510D3" w14:textId="77777777" w:rsidTr="00F937D4">
        <w:tc>
          <w:tcPr>
            <w:tcW w:w="1155" w:type="dxa"/>
            <w:vAlign w:val="center"/>
            <w:hideMark/>
          </w:tcPr>
          <w:p w14:paraId="08946997" w14:textId="77777777" w:rsidR="00FD0872" w:rsidRPr="00FD0872" w:rsidRDefault="00FD0872" w:rsidP="00F937D4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40A372E3" w14:textId="77777777" w:rsidR="00FD0872" w:rsidRPr="00FD0872" w:rsidRDefault="00FD0872" w:rsidP="00F937D4"/>
        </w:tc>
        <w:tc>
          <w:tcPr>
            <w:tcW w:w="1710" w:type="dxa"/>
            <w:vAlign w:val="center"/>
            <w:hideMark/>
          </w:tcPr>
          <w:p w14:paraId="597B4EAC" w14:textId="04ADDB3B" w:rsidR="00FD0872" w:rsidRPr="00FD0872" w:rsidRDefault="00FD0872" w:rsidP="00F937D4"/>
        </w:tc>
        <w:tc>
          <w:tcPr>
            <w:tcW w:w="1710" w:type="dxa"/>
          </w:tcPr>
          <w:p w14:paraId="6A85FF03" w14:textId="5EFA8DF4" w:rsidR="00FD0872" w:rsidRPr="00FD0872" w:rsidRDefault="00FD0872" w:rsidP="00F937D4">
            <w:r w:rsidRPr="00FD0872">
              <w:rPr>
                <w:rFonts w:ascii="Segoe UI" w:hAnsi="Segoe UI" w:cs="Segoe UI"/>
              </w:rPr>
              <w:t>Read (P)</w:t>
            </w:r>
          </w:p>
        </w:tc>
      </w:tr>
      <w:tr w:rsidR="00FD0872" w:rsidRPr="00FD0872" w14:paraId="4D947823" w14:textId="77777777" w:rsidTr="00F937D4">
        <w:tc>
          <w:tcPr>
            <w:tcW w:w="1155" w:type="dxa"/>
            <w:vAlign w:val="center"/>
          </w:tcPr>
          <w:p w14:paraId="3EB3365C" w14:textId="77777777" w:rsidR="00FD0872" w:rsidRPr="00FD0872" w:rsidRDefault="00FD0872" w:rsidP="00F937D4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8</w:t>
            </w:r>
          </w:p>
        </w:tc>
        <w:tc>
          <w:tcPr>
            <w:tcW w:w="1620" w:type="dxa"/>
            <w:vAlign w:val="center"/>
          </w:tcPr>
          <w:p w14:paraId="7C393ABD" w14:textId="77777777" w:rsidR="00FD0872" w:rsidRPr="00FD0872" w:rsidRDefault="00FD0872" w:rsidP="00F937D4"/>
        </w:tc>
        <w:tc>
          <w:tcPr>
            <w:tcW w:w="1710" w:type="dxa"/>
            <w:vAlign w:val="center"/>
          </w:tcPr>
          <w:p w14:paraId="3A8F6444" w14:textId="1CC01950" w:rsidR="00FD0872" w:rsidRPr="00FD0872" w:rsidRDefault="00FD0872" w:rsidP="00F937D4">
            <w:r w:rsidRPr="00FD0872">
              <w:rPr>
                <w:rFonts w:ascii="Segoe UI" w:hAnsi="Segoe UI" w:cs="Segoe UI"/>
              </w:rPr>
              <w:t>Write(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</w:tcPr>
          <w:p w14:paraId="2A064511" w14:textId="5AA1C27D" w:rsidR="00FD0872" w:rsidRPr="00FD0872" w:rsidRDefault="00FD0872" w:rsidP="00F937D4"/>
        </w:tc>
      </w:tr>
      <w:tr w:rsidR="00FD0872" w:rsidRPr="00FD0872" w14:paraId="5DEAFF4E" w14:textId="77777777" w:rsidTr="00F937D4">
        <w:tc>
          <w:tcPr>
            <w:tcW w:w="1155" w:type="dxa"/>
            <w:vAlign w:val="center"/>
          </w:tcPr>
          <w:p w14:paraId="53D1C42F" w14:textId="77777777" w:rsidR="00FD0872" w:rsidRPr="00FD0872" w:rsidRDefault="00FD0872" w:rsidP="00F937D4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9</w:t>
            </w:r>
          </w:p>
        </w:tc>
        <w:tc>
          <w:tcPr>
            <w:tcW w:w="1620" w:type="dxa"/>
            <w:vAlign w:val="center"/>
          </w:tcPr>
          <w:p w14:paraId="31602760" w14:textId="51636DB0" w:rsidR="00FD0872" w:rsidRPr="00FD0872" w:rsidRDefault="00FD0872" w:rsidP="00F937D4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Read (</w:t>
            </w:r>
            <w:r>
              <w:rPr>
                <w:rFonts w:ascii="Segoe UI" w:hAnsi="Segoe UI" w:cs="Segoe UI"/>
              </w:rPr>
              <w:t>P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  <w:vAlign w:val="center"/>
          </w:tcPr>
          <w:p w14:paraId="50D361B8" w14:textId="77777777" w:rsidR="00FD0872" w:rsidRPr="00FD0872" w:rsidRDefault="00FD0872" w:rsidP="00F937D4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5858B37F" w14:textId="11B29021" w:rsidR="00FD0872" w:rsidRPr="00FD0872" w:rsidRDefault="00FD0872" w:rsidP="00F937D4">
            <w:bookmarkStart w:id="0" w:name="_GoBack"/>
            <w:bookmarkEnd w:id="0"/>
          </w:p>
        </w:tc>
      </w:tr>
      <w:tr w:rsidR="00FD0872" w:rsidRPr="00FD0872" w14:paraId="6DE31E91" w14:textId="77777777" w:rsidTr="00F937D4">
        <w:tc>
          <w:tcPr>
            <w:tcW w:w="1155" w:type="dxa"/>
            <w:vAlign w:val="center"/>
          </w:tcPr>
          <w:p w14:paraId="1B5129F5" w14:textId="77777777" w:rsidR="00FD0872" w:rsidRPr="00FD0872" w:rsidRDefault="00FD0872" w:rsidP="00F937D4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10</w:t>
            </w:r>
          </w:p>
        </w:tc>
        <w:tc>
          <w:tcPr>
            <w:tcW w:w="1620" w:type="dxa"/>
            <w:vAlign w:val="center"/>
          </w:tcPr>
          <w:p w14:paraId="13C34E95" w14:textId="4BA1D880" w:rsidR="00FD0872" w:rsidRPr="00FD0872" w:rsidRDefault="008617C0" w:rsidP="00F937D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  <w:r w:rsidRPr="00FD0872"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  <w:tc>
          <w:tcPr>
            <w:tcW w:w="1710" w:type="dxa"/>
            <w:vAlign w:val="center"/>
          </w:tcPr>
          <w:p w14:paraId="46AA74E8" w14:textId="27C4F16D" w:rsidR="00FD0872" w:rsidRPr="00FD0872" w:rsidRDefault="00FD0872" w:rsidP="00F937D4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</w:tcPr>
          <w:p w14:paraId="1453CCC3" w14:textId="77777777" w:rsidR="00FD0872" w:rsidRPr="00FD0872" w:rsidRDefault="00FD0872" w:rsidP="00F937D4"/>
        </w:tc>
      </w:tr>
      <w:tr w:rsidR="008617C0" w:rsidRPr="00FD0872" w14:paraId="0CA9D327" w14:textId="77777777" w:rsidTr="00F937D4">
        <w:tc>
          <w:tcPr>
            <w:tcW w:w="1155" w:type="dxa"/>
            <w:vAlign w:val="center"/>
          </w:tcPr>
          <w:p w14:paraId="3D1896B0" w14:textId="77777777" w:rsidR="008617C0" w:rsidRPr="00FD0872" w:rsidRDefault="008617C0" w:rsidP="008617C0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11</w:t>
            </w:r>
          </w:p>
        </w:tc>
        <w:tc>
          <w:tcPr>
            <w:tcW w:w="1620" w:type="dxa"/>
            <w:vAlign w:val="center"/>
          </w:tcPr>
          <w:p w14:paraId="7359BB12" w14:textId="496EB11F" w:rsidR="008617C0" w:rsidRPr="00FD0872" w:rsidRDefault="008617C0" w:rsidP="008617C0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  <w:vAlign w:val="center"/>
          </w:tcPr>
          <w:p w14:paraId="546A9946" w14:textId="0A31B87F" w:rsidR="008617C0" w:rsidRPr="00FD0872" w:rsidRDefault="008617C0" w:rsidP="008617C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Pr="00FD0872">
              <w:rPr>
                <w:rFonts w:ascii="Segoe UI" w:hAnsi="Segoe UI" w:cs="Segoe UI"/>
              </w:rPr>
              <w:t>(P)</w:t>
            </w:r>
          </w:p>
        </w:tc>
        <w:tc>
          <w:tcPr>
            <w:tcW w:w="1710" w:type="dxa"/>
          </w:tcPr>
          <w:p w14:paraId="1886F676" w14:textId="77777777" w:rsidR="008617C0" w:rsidRPr="00FD0872" w:rsidRDefault="008617C0" w:rsidP="008617C0"/>
        </w:tc>
      </w:tr>
      <w:tr w:rsidR="008617C0" w:rsidRPr="00FD0872" w14:paraId="4FDA1FDC" w14:textId="77777777" w:rsidTr="00F937D4">
        <w:tc>
          <w:tcPr>
            <w:tcW w:w="1155" w:type="dxa"/>
            <w:vAlign w:val="center"/>
          </w:tcPr>
          <w:p w14:paraId="6A16412D" w14:textId="77777777" w:rsidR="008617C0" w:rsidRPr="00FD0872" w:rsidRDefault="008617C0" w:rsidP="008617C0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12</w:t>
            </w:r>
          </w:p>
        </w:tc>
        <w:tc>
          <w:tcPr>
            <w:tcW w:w="1620" w:type="dxa"/>
            <w:vAlign w:val="center"/>
          </w:tcPr>
          <w:p w14:paraId="72CF5C85" w14:textId="77777777" w:rsidR="008617C0" w:rsidRPr="00FD0872" w:rsidRDefault="008617C0" w:rsidP="008617C0">
            <w:pPr>
              <w:rPr>
                <w:rFonts w:ascii="Segoe UI" w:hAnsi="Segoe UI" w:cs="Segoe UI"/>
              </w:rPr>
            </w:pPr>
          </w:p>
        </w:tc>
        <w:tc>
          <w:tcPr>
            <w:tcW w:w="1710" w:type="dxa"/>
            <w:vAlign w:val="center"/>
          </w:tcPr>
          <w:p w14:paraId="181D6037" w14:textId="307F8959" w:rsidR="008617C0" w:rsidRPr="00FD0872" w:rsidRDefault="008617C0" w:rsidP="008617C0">
            <w:pPr>
              <w:rPr>
                <w:rFonts w:ascii="Segoe UI" w:hAnsi="Segoe UI" w:cs="Segoe UI"/>
              </w:rPr>
            </w:pPr>
            <w:r w:rsidRPr="00FD0872">
              <w:rPr>
                <w:rFonts w:ascii="Segoe UI" w:hAnsi="Segoe UI" w:cs="Segoe UI"/>
              </w:rPr>
              <w:t> </w:t>
            </w:r>
          </w:p>
        </w:tc>
        <w:tc>
          <w:tcPr>
            <w:tcW w:w="1710" w:type="dxa"/>
          </w:tcPr>
          <w:p w14:paraId="3A00E83C" w14:textId="42036493" w:rsidR="008617C0" w:rsidRPr="00FD0872" w:rsidRDefault="008617C0" w:rsidP="008617C0">
            <w:r>
              <w:rPr>
                <w:rFonts w:ascii="Segoe UI" w:hAnsi="Segoe UI" w:cs="Segoe UI"/>
              </w:rPr>
              <w:t>X</w:t>
            </w:r>
            <w:r w:rsidRPr="00FD0872"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</w:rPr>
              <w:t>Q</w:t>
            </w:r>
            <w:r w:rsidRPr="00FD0872">
              <w:rPr>
                <w:rFonts w:ascii="Segoe UI" w:hAnsi="Segoe UI" w:cs="Segoe UI"/>
              </w:rPr>
              <w:t>)</w:t>
            </w:r>
          </w:p>
        </w:tc>
      </w:tr>
    </w:tbl>
    <w:p w14:paraId="599FBBF4" w14:textId="60720620" w:rsidR="00FD0872" w:rsidRDefault="00FD0872" w:rsidP="00FD0872">
      <w:pPr>
        <w:rPr>
          <w:rFonts w:cstheme="minorHAnsi"/>
          <w:sz w:val="24"/>
          <w:szCs w:val="24"/>
        </w:rPr>
      </w:pPr>
    </w:p>
    <w:p w14:paraId="1161DFC1" w14:textId="72D1B8B1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72A74660" w14:textId="1643B641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3EB3AC50" w14:textId="0DE64498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55E2324A" w14:textId="61B02E20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3EE67B62" w14:textId="2B183ED0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5C2E6DBB" w14:textId="7C34734D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03383F0C" w14:textId="1FD75C65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2400488A" w14:textId="39EBA94E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20CAE0A4" w14:textId="2218BC1C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29F5516B" w14:textId="43414824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3A7977DA" w14:textId="60F7B9D0" w:rsidR="008617C0" w:rsidRPr="008617C0" w:rsidRDefault="008617C0" w:rsidP="008617C0">
      <w:pPr>
        <w:rPr>
          <w:rFonts w:cstheme="minorHAnsi"/>
          <w:sz w:val="24"/>
          <w:szCs w:val="24"/>
        </w:rPr>
      </w:pPr>
    </w:p>
    <w:p w14:paraId="1AA055AE" w14:textId="1403A405" w:rsidR="008617C0" w:rsidRDefault="008617C0" w:rsidP="008617C0">
      <w:pPr>
        <w:rPr>
          <w:rFonts w:cstheme="minorHAnsi"/>
          <w:sz w:val="24"/>
          <w:szCs w:val="24"/>
        </w:rPr>
      </w:pPr>
    </w:p>
    <w:p w14:paraId="6AB802F2" w14:textId="18110199" w:rsidR="008617C0" w:rsidRPr="008617C0" w:rsidRDefault="008617C0" w:rsidP="00861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8617C0">
        <w:rPr>
          <w:rFonts w:asciiTheme="minorHAnsi" w:hAnsiTheme="minorHAnsi" w:cstheme="minorHAnsi"/>
          <w:sz w:val="24"/>
          <w:szCs w:val="24"/>
        </w:rPr>
        <w:t>Is the above schedule Serializable?</w:t>
      </w:r>
    </w:p>
    <w:p w14:paraId="5F770FBD" w14:textId="137A341C" w:rsidR="008617C0" w:rsidRPr="008617C0" w:rsidRDefault="008617C0" w:rsidP="00861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8617C0">
        <w:rPr>
          <w:rFonts w:asciiTheme="minorHAnsi" w:hAnsiTheme="minorHAnsi" w:cstheme="minorHAnsi"/>
          <w:sz w:val="24"/>
          <w:szCs w:val="24"/>
        </w:rPr>
        <w:t>Do you have a Deadlock in the above schedule?</w:t>
      </w:r>
    </w:p>
    <w:p w14:paraId="522DD21D" w14:textId="3D885131" w:rsidR="008617C0" w:rsidRPr="008617C0" w:rsidRDefault="008617C0" w:rsidP="00861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8617C0">
        <w:rPr>
          <w:rFonts w:asciiTheme="minorHAnsi" w:hAnsiTheme="minorHAnsi" w:cstheme="minorHAnsi"/>
          <w:sz w:val="24"/>
          <w:szCs w:val="24"/>
        </w:rPr>
        <w:t>State two methods that DBMS resolve deadlocks</w:t>
      </w:r>
    </w:p>
    <w:sectPr w:rsidR="008617C0" w:rsidRPr="008617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EE2C" w14:textId="77777777" w:rsidR="00880F66" w:rsidRDefault="00880F66" w:rsidP="001B345E">
      <w:pPr>
        <w:spacing w:after="0" w:line="240" w:lineRule="auto"/>
      </w:pPr>
      <w:r>
        <w:separator/>
      </w:r>
    </w:p>
  </w:endnote>
  <w:endnote w:type="continuationSeparator" w:id="0">
    <w:p w14:paraId="084C9341" w14:textId="77777777" w:rsidR="00880F66" w:rsidRDefault="00880F66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12ED0C52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CAQC_2017©SLIITC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7D3CDD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7D3CDD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880F66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CB5CE" w14:textId="77777777" w:rsidR="00880F66" w:rsidRDefault="00880F66" w:rsidP="001B345E">
      <w:pPr>
        <w:spacing w:after="0" w:line="240" w:lineRule="auto"/>
      </w:pPr>
      <w:r>
        <w:separator/>
      </w:r>
    </w:p>
  </w:footnote>
  <w:footnote w:type="continuationSeparator" w:id="0">
    <w:p w14:paraId="7CEC8821" w14:textId="77777777" w:rsidR="00880F66" w:rsidRDefault="00880F66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098"/>
    <w:multiLevelType w:val="hybridMultilevel"/>
    <w:tmpl w:val="12DCF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D7D75"/>
    <w:multiLevelType w:val="hybridMultilevel"/>
    <w:tmpl w:val="A4C00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E2385"/>
    <w:multiLevelType w:val="hybridMultilevel"/>
    <w:tmpl w:val="004A58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E2B49"/>
    <w:multiLevelType w:val="hybridMultilevel"/>
    <w:tmpl w:val="B2E0B61C"/>
    <w:lvl w:ilvl="0" w:tplc="288E29CE">
      <w:start w:val="1"/>
      <w:numFmt w:val="lowerRoman"/>
      <w:lvlText w:val="(%1)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D2318"/>
    <w:multiLevelType w:val="hybridMultilevel"/>
    <w:tmpl w:val="18E6911C"/>
    <w:lvl w:ilvl="0" w:tplc="288E29CE">
      <w:start w:val="1"/>
      <w:numFmt w:val="lowerRoman"/>
      <w:lvlText w:val="(%1)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638B0"/>
    <w:multiLevelType w:val="hybridMultilevel"/>
    <w:tmpl w:val="004A58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653F2"/>
    <w:multiLevelType w:val="hybridMultilevel"/>
    <w:tmpl w:val="DBE8F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88E29CE">
      <w:start w:val="1"/>
      <w:numFmt w:val="lowerRoman"/>
      <w:lvlText w:val="(%2)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18"/>
    <w:rsid w:val="000745F9"/>
    <w:rsid w:val="000A0F44"/>
    <w:rsid w:val="000A4BA0"/>
    <w:rsid w:val="001548E3"/>
    <w:rsid w:val="00175A6C"/>
    <w:rsid w:val="0018659D"/>
    <w:rsid w:val="001B345E"/>
    <w:rsid w:val="00326D4F"/>
    <w:rsid w:val="003270FC"/>
    <w:rsid w:val="0035429D"/>
    <w:rsid w:val="00405916"/>
    <w:rsid w:val="004F586E"/>
    <w:rsid w:val="005B3174"/>
    <w:rsid w:val="006138A0"/>
    <w:rsid w:val="006238AE"/>
    <w:rsid w:val="00625874"/>
    <w:rsid w:val="00634812"/>
    <w:rsid w:val="006514DB"/>
    <w:rsid w:val="007A69B4"/>
    <w:rsid w:val="007C270B"/>
    <w:rsid w:val="007D2E4A"/>
    <w:rsid w:val="007D3CDD"/>
    <w:rsid w:val="007F2FE6"/>
    <w:rsid w:val="00802830"/>
    <w:rsid w:val="008617C0"/>
    <w:rsid w:val="00880F66"/>
    <w:rsid w:val="0094655D"/>
    <w:rsid w:val="00962E06"/>
    <w:rsid w:val="009832A3"/>
    <w:rsid w:val="009B194D"/>
    <w:rsid w:val="009D7CB5"/>
    <w:rsid w:val="00A2750D"/>
    <w:rsid w:val="00B05FE7"/>
    <w:rsid w:val="00B7741A"/>
    <w:rsid w:val="00BA5A3D"/>
    <w:rsid w:val="00BD1A92"/>
    <w:rsid w:val="00BE0205"/>
    <w:rsid w:val="00C2019B"/>
    <w:rsid w:val="00C34073"/>
    <w:rsid w:val="00CC6D46"/>
    <w:rsid w:val="00D3193D"/>
    <w:rsid w:val="00DA608E"/>
    <w:rsid w:val="00E63518"/>
    <w:rsid w:val="00ED79C4"/>
    <w:rsid w:val="00F76945"/>
    <w:rsid w:val="00F941A1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26D4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326D4F"/>
    <w:rPr>
      <w:rFonts w:ascii="Times New Roman" w:eastAsia="Times New Roman" w:hAnsi="Times New Roman" w:cs="Times New Roman"/>
      <w:sz w:val="36"/>
      <w:szCs w:val="36"/>
    </w:rPr>
  </w:style>
  <w:style w:type="paragraph" w:styleId="BodyTextIndent">
    <w:name w:val="Body Text Indent"/>
    <w:basedOn w:val="Normal"/>
    <w:link w:val="BodyTextIndentChar"/>
    <w:rsid w:val="00326D4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6D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E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7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nipunika</cp:lastModifiedBy>
  <cp:revision>2</cp:revision>
  <cp:lastPrinted>2022-10-15T04:40:00Z</cp:lastPrinted>
  <dcterms:created xsi:type="dcterms:W3CDTF">2022-10-15T08:35:00Z</dcterms:created>
  <dcterms:modified xsi:type="dcterms:W3CDTF">2022-10-15T08:35:00Z</dcterms:modified>
</cp:coreProperties>
</file>